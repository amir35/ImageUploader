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6A00AEC9666E4A6198764DEA1AD88C6B"/>
        </w:placeholder>
        <w:docPartList>
          <w:docPartGallery w:val="Quick Parts"/>
          <w:docPartCategory w:val=" Resume Name"/>
        </w:docPartList>
      </w:sdtPr>
      <w:sdtEndPr>
        <w:rPr>
          <w:b/>
          <w:color w:val="FF0000"/>
          <w:sz w:val="20"/>
          <w:szCs w:val="20"/>
        </w:rPr>
      </w:sdtEndPr>
      <w:sdtContent>
        <w:p w:rsidR="00101D0E" w:rsidRDefault="00653583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C3EF6913204C4995B0DC91108A179DD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403098">
                <w:rPr>
                  <w:lang w:val="en-IN"/>
                </w:rPr>
                <w:t>MOHD Amir Ahmad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2BC726F9889C4231A3265E0A747E8B5D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101D0E" w:rsidRDefault="001C4610">
              <w:pPr>
                <w:pStyle w:val="NoSpacing"/>
              </w:pPr>
              <w:r>
                <w:t xml:space="preserve">EMAIL ID:    </w:t>
              </w:r>
              <w:r w:rsidR="00403098">
                <w:t>amir.engineer786@gmail.com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60AA90522DA1481D88A41CFB49050B6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101D0E" w:rsidRDefault="001C4610">
              <w:pPr>
                <w:pStyle w:val="NoSpacing"/>
              </w:pPr>
              <w:r>
                <w:t xml:space="preserve">MOBILE:     </w:t>
              </w:r>
              <w:r w:rsidR="00E70B9F">
                <w:t>+918447660681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22B43E09062A4B629254D22C9CA721E5"/>
            </w:placeholder>
            <w:text/>
          </w:sdtPr>
          <w:sdtEndPr>
            <w:rPr>
              <w:rStyle w:val="PlaceholderText"/>
            </w:rPr>
          </w:sdtEndPr>
          <w:sdtContent>
            <w:p w:rsidR="00101D0E" w:rsidRDefault="001C4610">
              <w:r>
                <w:rPr>
                  <w:rStyle w:val="PlaceholderText"/>
                  <w:color w:val="000000"/>
                </w:rPr>
                <w:t>DOB:           22nd APRIL 1992</w:t>
              </w:r>
            </w:p>
          </w:sdtContent>
        </w:sdt>
        <w:p w:rsidR="00A178AA" w:rsidRPr="00A178AA" w:rsidRDefault="00A178AA">
          <w:pPr>
            <w:rPr>
              <w:b/>
              <w:color w:val="FF0000"/>
              <w:sz w:val="20"/>
              <w:szCs w:val="20"/>
            </w:rPr>
          </w:pPr>
          <w:hyperlink r:id="rId10" w:history="1">
            <w:r w:rsidRPr="00A178AA">
              <w:rPr>
                <w:rStyle w:val="Hyperlink"/>
                <w:b/>
              </w:rPr>
              <w:t>URL:  GITHUB</w:t>
            </w:r>
          </w:hyperlink>
          <w:r w:rsidRPr="00A178AA">
            <w:rPr>
              <w:b/>
            </w:rPr>
            <w:t>:</w:t>
          </w:r>
          <w:r>
            <w:t xml:space="preserve"> </w:t>
          </w:r>
          <w:r>
            <w:tab/>
          </w:r>
          <w:hyperlink r:id="rId11" w:history="1">
            <w:r w:rsidRPr="00A178AA">
              <w:rPr>
                <w:rStyle w:val="Hyperlink"/>
                <w:b/>
                <w:color w:val="FF0000"/>
                <w:sz w:val="20"/>
                <w:szCs w:val="20"/>
              </w:rPr>
              <w:t>http://www.github.com/amir35</w:t>
            </w:r>
          </w:hyperlink>
        </w:p>
        <w:p w:rsidR="00101D0E" w:rsidRPr="00A178AA" w:rsidRDefault="00A178AA">
          <w:pPr>
            <w:rPr>
              <w:b/>
              <w:color w:val="FF0000"/>
              <w:sz w:val="20"/>
              <w:szCs w:val="20"/>
            </w:rPr>
          </w:pPr>
          <w:r>
            <w:rPr>
              <w:b/>
              <w:color w:val="FF0000"/>
              <w:sz w:val="20"/>
              <w:szCs w:val="20"/>
            </w:rPr>
            <w:t xml:space="preserve">           LINKEDIN:</w:t>
          </w:r>
          <w:r w:rsidRPr="00A178AA">
            <w:rPr>
              <w:b/>
              <w:color w:val="FF0000"/>
              <w:sz w:val="20"/>
              <w:szCs w:val="20"/>
            </w:rPr>
            <w:tab/>
          </w:r>
          <w:r w:rsidRPr="00A178AA">
            <w:rPr>
              <w:rFonts w:ascii="Arial" w:hAnsi="Arial" w:cs="Arial"/>
              <w:b/>
              <w:color w:val="FF0000"/>
              <w:sz w:val="20"/>
              <w:szCs w:val="20"/>
              <w:u w:val="single"/>
              <w:shd w:val="clear" w:color="auto" w:fill="F6F6F6"/>
            </w:rPr>
            <w:t>https://in.linkedin.com/in/amirahmad786</w:t>
          </w:r>
        </w:p>
      </w:sdtContent>
    </w:sdt>
    <w:p w:rsidR="00AB3AC5" w:rsidRPr="00AB3AC5" w:rsidRDefault="00AB3AC5" w:rsidP="00AB3AC5">
      <w:pPr>
        <w:pStyle w:val="SectionHeading"/>
      </w:pPr>
      <w:r>
        <w:t>career Objective:</w:t>
      </w:r>
    </w:p>
    <w:p w:rsidR="00215B84" w:rsidRDefault="00403098">
      <w:r>
        <w:t>T</w:t>
      </w:r>
      <w:r w:rsidR="00AB3AC5">
        <w:t>o turn my passion for Computer into a Pro</w:t>
      </w:r>
      <w:r w:rsidR="00215B84">
        <w:t>fitable Enterprise by working as a Computer Software Eng</w:t>
      </w:r>
      <w:r w:rsidR="00F53264">
        <w:t>ineer and To Create my own Space</w:t>
      </w:r>
      <w:r w:rsidR="00215B84">
        <w:t xml:space="preserve"> in the World of Software Industry.</w:t>
      </w:r>
      <w:r w:rsidR="009453BA">
        <w:t xml:space="preserve"> To fulfill all the needs for my Company and to play a successful and efficient part in Organization’s Progress.</w:t>
      </w:r>
    </w:p>
    <w:p w:rsidR="009453BA" w:rsidRDefault="009453BA"/>
    <w:p w:rsidR="00101D0E" w:rsidRDefault="00AB3AC5">
      <w:pPr>
        <w:pStyle w:val="SectionHeading"/>
      </w:pPr>
      <w:r>
        <w:t>academic qualification:</w:t>
      </w:r>
    </w:p>
    <w:p w:rsidR="00DA10F6" w:rsidRPr="0066063E" w:rsidRDefault="00DA10F6" w:rsidP="00DA10F6">
      <w:pPr>
        <w:rPr>
          <w:b/>
          <w:u w:val="single"/>
        </w:rPr>
      </w:pPr>
      <w:r w:rsidRPr="0066063E">
        <w:rPr>
          <w:b/>
          <w:u w:val="single"/>
        </w:rPr>
        <w:t>-B.TECH IN COMPUTER ENGINEERING FROM JAMIA MILLIA ISLAMIA</w:t>
      </w:r>
      <w:r>
        <w:rPr>
          <w:b/>
          <w:u w:val="single"/>
        </w:rPr>
        <w:t>, NEW DELHI</w:t>
      </w:r>
    </w:p>
    <w:p w:rsidR="00DA10F6" w:rsidRDefault="00DA10F6" w:rsidP="00DA10F6">
      <w:r w:rsidRPr="0066063E">
        <w:rPr>
          <w:b/>
          <w:u w:val="single"/>
        </w:rPr>
        <w:t>SEMESTER PERFORMANCE</w:t>
      </w:r>
      <w:r>
        <w:t>:</w:t>
      </w:r>
    </w:p>
    <w:p w:rsidR="00DA10F6" w:rsidRDefault="0055290D" w:rsidP="00DA10F6">
      <w:pPr>
        <w:rPr>
          <w:b/>
          <w:u w:val="single"/>
        </w:rPr>
      </w:pPr>
      <w:r>
        <w:rPr>
          <w:b/>
        </w:rPr>
        <w:t>Scored Aggregate CPI 8.78 till Seventh</w:t>
      </w:r>
      <w:r w:rsidR="00DA10F6">
        <w:rPr>
          <w:b/>
        </w:rPr>
        <w:t xml:space="preserve"> Semester Examination</w:t>
      </w:r>
    </w:p>
    <w:p w:rsidR="00DA10F6" w:rsidRDefault="00DA10F6" w:rsidP="0066063E">
      <w:pPr>
        <w:rPr>
          <w:b/>
          <w:u w:val="single"/>
        </w:rPr>
      </w:pPr>
    </w:p>
    <w:p w:rsidR="0066063E" w:rsidRDefault="0066063E" w:rsidP="0066063E">
      <w:pPr>
        <w:rPr>
          <w:b/>
          <w:u w:val="single"/>
        </w:rPr>
      </w:pPr>
      <w:r w:rsidRPr="0066063E">
        <w:rPr>
          <w:b/>
          <w:u w:val="single"/>
        </w:rPr>
        <w:t>-SCHOOLING FROM BISHOP JOHNSON SCHOOL AND COLLEGE,</w:t>
      </w:r>
      <w:r w:rsidR="00BA0633">
        <w:rPr>
          <w:b/>
          <w:u w:val="single"/>
        </w:rPr>
        <w:t xml:space="preserve"> </w:t>
      </w:r>
      <w:r w:rsidRPr="0066063E">
        <w:rPr>
          <w:b/>
          <w:u w:val="single"/>
        </w:rPr>
        <w:t>ALLAHABAD</w:t>
      </w:r>
    </w:p>
    <w:p w:rsidR="0066063E" w:rsidRDefault="0066063E" w:rsidP="0066063E">
      <w:pPr>
        <w:rPr>
          <w:b/>
          <w:u w:val="single"/>
        </w:rPr>
      </w:pPr>
      <w:r>
        <w:rPr>
          <w:b/>
          <w:u w:val="single"/>
        </w:rPr>
        <w:t>BOARD EXAM PERFORMANCE:</w:t>
      </w:r>
    </w:p>
    <w:p w:rsidR="00BA0633" w:rsidRPr="00BA0633" w:rsidRDefault="00BA0633" w:rsidP="00BA0633">
      <w:pPr>
        <w:pStyle w:val="ListParagraph"/>
        <w:numPr>
          <w:ilvl w:val="0"/>
          <w:numId w:val="14"/>
        </w:numPr>
        <w:rPr>
          <w:b/>
          <w:u w:val="single"/>
        </w:rPr>
      </w:pPr>
      <w:r>
        <w:rPr>
          <w:b/>
        </w:rPr>
        <w:t>Scored 86.7% marks in ICSE-2008 Class 10</w:t>
      </w:r>
      <w:r w:rsidRPr="00BA0633">
        <w:rPr>
          <w:b/>
          <w:vertAlign w:val="superscript"/>
        </w:rPr>
        <w:t>th</w:t>
      </w:r>
      <w:r>
        <w:rPr>
          <w:b/>
        </w:rPr>
        <w:t xml:space="preserve"> Board Examination</w:t>
      </w:r>
    </w:p>
    <w:p w:rsidR="00BA0633" w:rsidRPr="00DA10F6" w:rsidRDefault="00BA0633" w:rsidP="00DA10F6">
      <w:pPr>
        <w:pStyle w:val="ListParagraph"/>
        <w:numPr>
          <w:ilvl w:val="0"/>
          <w:numId w:val="14"/>
        </w:numPr>
        <w:rPr>
          <w:b/>
          <w:u w:val="single"/>
        </w:rPr>
      </w:pPr>
      <w:r>
        <w:rPr>
          <w:b/>
        </w:rPr>
        <w:t>Scored 88.3% marks in ISC-2010 Class 12</w:t>
      </w:r>
      <w:r w:rsidRPr="00BA0633">
        <w:rPr>
          <w:b/>
          <w:vertAlign w:val="superscript"/>
        </w:rPr>
        <w:t>th</w:t>
      </w:r>
      <w:r>
        <w:rPr>
          <w:b/>
        </w:rPr>
        <w:t xml:space="preserve"> Board Examination</w:t>
      </w:r>
    </w:p>
    <w:p w:rsidR="00101D0E" w:rsidRDefault="00115C8B">
      <w:pPr>
        <w:pStyle w:val="SectionHeading"/>
      </w:pPr>
      <w:bookmarkStart w:id="0" w:name="_GoBack"/>
      <w:bookmarkEnd w:id="0"/>
      <w:r>
        <w:t>Skills</w:t>
      </w:r>
    </w:p>
    <w:p w:rsidR="006C7EE3" w:rsidRDefault="0066063E" w:rsidP="0066063E">
      <w:pPr>
        <w:rPr>
          <w:sz w:val="18"/>
          <w:szCs w:val="18"/>
        </w:rPr>
      </w:pPr>
      <w:r w:rsidRPr="006C7EE3">
        <w:rPr>
          <w:b/>
          <w:sz w:val="18"/>
          <w:szCs w:val="18"/>
          <w:u w:val="single"/>
        </w:rPr>
        <w:t>LANGUAGES KNOWN</w:t>
      </w:r>
      <w:r w:rsidR="00F53264" w:rsidRPr="006C7EE3">
        <w:rPr>
          <w:sz w:val="18"/>
          <w:szCs w:val="18"/>
        </w:rPr>
        <w:t>:</w:t>
      </w:r>
      <w:r w:rsidR="00F53264" w:rsidRPr="006C7EE3">
        <w:rPr>
          <w:sz w:val="18"/>
          <w:szCs w:val="18"/>
        </w:rPr>
        <w:tab/>
      </w:r>
      <w:r w:rsidR="00F53264" w:rsidRPr="006C7EE3">
        <w:rPr>
          <w:sz w:val="18"/>
          <w:szCs w:val="18"/>
        </w:rPr>
        <w:tab/>
      </w:r>
      <w:r w:rsidR="00F53264" w:rsidRPr="006C7EE3">
        <w:rPr>
          <w:sz w:val="18"/>
          <w:szCs w:val="18"/>
        </w:rPr>
        <w:tab/>
      </w:r>
      <w:r w:rsidR="00F53264" w:rsidRPr="006C7EE3">
        <w:rPr>
          <w:sz w:val="18"/>
          <w:szCs w:val="18"/>
        </w:rPr>
        <w:tab/>
        <w:t xml:space="preserve">C, </w:t>
      </w:r>
      <w:r w:rsidR="00320509" w:rsidRPr="006C7EE3">
        <w:rPr>
          <w:sz w:val="18"/>
          <w:szCs w:val="18"/>
        </w:rPr>
        <w:t xml:space="preserve">C++, </w:t>
      </w:r>
      <w:r w:rsidR="00F53264" w:rsidRPr="006C7EE3">
        <w:rPr>
          <w:sz w:val="18"/>
          <w:szCs w:val="18"/>
        </w:rPr>
        <w:t>JAVA</w:t>
      </w:r>
      <w:r w:rsidR="004F47EA">
        <w:rPr>
          <w:sz w:val="18"/>
          <w:szCs w:val="18"/>
        </w:rPr>
        <w:t xml:space="preserve"> </w:t>
      </w:r>
      <w:r w:rsidR="00320509" w:rsidRPr="006C7EE3">
        <w:rPr>
          <w:sz w:val="18"/>
          <w:szCs w:val="18"/>
        </w:rPr>
        <w:t>(core)</w:t>
      </w:r>
    </w:p>
    <w:p w:rsidR="0015645A" w:rsidRPr="0015645A" w:rsidRDefault="0015645A" w:rsidP="0066063E">
      <w:pPr>
        <w:rPr>
          <w:b/>
          <w:sz w:val="18"/>
          <w:szCs w:val="18"/>
        </w:rPr>
      </w:pPr>
      <w:r w:rsidRPr="002D518A">
        <w:rPr>
          <w:b/>
          <w:sz w:val="18"/>
          <w:szCs w:val="18"/>
          <w:u w:val="single"/>
        </w:rPr>
        <w:t>MOBILE DEVELOPMENT: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ANDROID</w:t>
      </w:r>
    </w:p>
    <w:p w:rsidR="0066063E" w:rsidRPr="006C7EE3" w:rsidRDefault="0066063E" w:rsidP="0066063E">
      <w:pPr>
        <w:rPr>
          <w:sz w:val="18"/>
          <w:szCs w:val="18"/>
        </w:rPr>
      </w:pPr>
      <w:r w:rsidRPr="006C7EE3">
        <w:rPr>
          <w:b/>
          <w:sz w:val="18"/>
          <w:szCs w:val="18"/>
          <w:u w:val="single"/>
        </w:rPr>
        <w:t>DATABASES WORKED ON:</w:t>
      </w:r>
      <w:r w:rsidR="00AA1085">
        <w:rPr>
          <w:sz w:val="18"/>
          <w:szCs w:val="18"/>
        </w:rPr>
        <w:t xml:space="preserve">  </w:t>
      </w:r>
      <w:r w:rsidR="00AA1085">
        <w:rPr>
          <w:sz w:val="18"/>
          <w:szCs w:val="18"/>
        </w:rPr>
        <w:tab/>
      </w:r>
      <w:r w:rsidR="00AA1085">
        <w:rPr>
          <w:sz w:val="18"/>
          <w:szCs w:val="18"/>
        </w:rPr>
        <w:tab/>
      </w:r>
      <w:r w:rsidR="00AA1085">
        <w:rPr>
          <w:sz w:val="18"/>
          <w:szCs w:val="18"/>
        </w:rPr>
        <w:tab/>
        <w:t>MySQL</w:t>
      </w:r>
      <w:r w:rsidR="00F53264" w:rsidRPr="006C7EE3">
        <w:rPr>
          <w:sz w:val="18"/>
          <w:szCs w:val="18"/>
        </w:rPr>
        <w:t>, MS ACCESS</w:t>
      </w:r>
    </w:p>
    <w:p w:rsidR="0066063E" w:rsidRPr="006C7EE3" w:rsidRDefault="00F53264" w:rsidP="0066063E">
      <w:pPr>
        <w:rPr>
          <w:sz w:val="18"/>
          <w:szCs w:val="18"/>
        </w:rPr>
      </w:pPr>
      <w:r w:rsidRPr="006C7EE3">
        <w:rPr>
          <w:b/>
          <w:sz w:val="18"/>
          <w:szCs w:val="18"/>
          <w:u w:val="single"/>
        </w:rPr>
        <w:t>WEB DEVELOPMENT KNOWLEDGE</w:t>
      </w:r>
      <w:r w:rsidR="0066063E" w:rsidRPr="006C7EE3">
        <w:rPr>
          <w:b/>
          <w:sz w:val="18"/>
          <w:szCs w:val="18"/>
          <w:u w:val="single"/>
        </w:rPr>
        <w:t>:</w:t>
      </w:r>
      <w:r w:rsidRPr="006C7EE3">
        <w:rPr>
          <w:sz w:val="18"/>
          <w:szCs w:val="18"/>
        </w:rPr>
        <w:t xml:space="preserve">   </w:t>
      </w:r>
      <w:r w:rsidRPr="006C7EE3">
        <w:rPr>
          <w:sz w:val="18"/>
          <w:szCs w:val="18"/>
        </w:rPr>
        <w:tab/>
      </w:r>
      <w:r w:rsidRPr="006C7EE3">
        <w:rPr>
          <w:sz w:val="18"/>
          <w:szCs w:val="18"/>
        </w:rPr>
        <w:tab/>
        <w:t>PHP, JAVASCRIPT, HTML</w:t>
      </w:r>
      <w:r w:rsidR="004F47EA">
        <w:rPr>
          <w:sz w:val="18"/>
          <w:szCs w:val="18"/>
        </w:rPr>
        <w:t>, JSP</w:t>
      </w:r>
      <w:r w:rsidR="0015645A">
        <w:rPr>
          <w:sz w:val="18"/>
          <w:szCs w:val="18"/>
        </w:rPr>
        <w:t>, BOOTSTRAP</w:t>
      </w:r>
    </w:p>
    <w:p w:rsidR="00C76E6B" w:rsidRPr="006C7EE3" w:rsidRDefault="00C76E6B" w:rsidP="00C76E6B">
      <w:pPr>
        <w:rPr>
          <w:sz w:val="18"/>
          <w:szCs w:val="18"/>
        </w:rPr>
      </w:pPr>
      <w:r w:rsidRPr="006C7EE3">
        <w:rPr>
          <w:b/>
          <w:sz w:val="18"/>
          <w:szCs w:val="18"/>
          <w:u w:val="single"/>
        </w:rPr>
        <w:t>SUBJECTS</w:t>
      </w:r>
      <w:r w:rsidR="00215B84" w:rsidRPr="006C7EE3">
        <w:rPr>
          <w:b/>
          <w:sz w:val="18"/>
          <w:szCs w:val="18"/>
          <w:u w:val="single"/>
        </w:rPr>
        <w:t xml:space="preserve"> STUDIED</w:t>
      </w:r>
      <w:r w:rsidRPr="006C7EE3">
        <w:rPr>
          <w:b/>
          <w:sz w:val="18"/>
          <w:szCs w:val="18"/>
          <w:u w:val="single"/>
        </w:rPr>
        <w:t>:</w:t>
      </w:r>
      <w:r w:rsidR="00F53264" w:rsidRPr="006C7EE3">
        <w:rPr>
          <w:sz w:val="18"/>
          <w:szCs w:val="18"/>
        </w:rPr>
        <w:t xml:space="preserve">   </w:t>
      </w:r>
      <w:r w:rsidR="00F53264" w:rsidRPr="006C7EE3">
        <w:rPr>
          <w:sz w:val="18"/>
          <w:szCs w:val="18"/>
        </w:rPr>
        <w:tab/>
      </w:r>
      <w:r w:rsidR="00F53264" w:rsidRPr="006C7EE3">
        <w:rPr>
          <w:sz w:val="18"/>
          <w:szCs w:val="18"/>
        </w:rPr>
        <w:tab/>
      </w:r>
      <w:r w:rsidR="00F53264" w:rsidRPr="006C7EE3">
        <w:rPr>
          <w:sz w:val="18"/>
          <w:szCs w:val="18"/>
        </w:rPr>
        <w:tab/>
      </w:r>
      <w:r w:rsidR="00F53264" w:rsidRPr="006C7EE3">
        <w:rPr>
          <w:sz w:val="18"/>
          <w:szCs w:val="18"/>
        </w:rPr>
        <w:tab/>
        <w:t>DATA STRUCTURE</w:t>
      </w:r>
      <w:r w:rsidR="000F1543">
        <w:rPr>
          <w:sz w:val="18"/>
          <w:szCs w:val="18"/>
        </w:rPr>
        <w:t>, DIGITAL LOGIC THEORY</w:t>
      </w:r>
    </w:p>
    <w:p w:rsidR="002D5D18" w:rsidRPr="006C7EE3" w:rsidRDefault="006010A6" w:rsidP="002D5D18">
      <w:pPr>
        <w:rPr>
          <w:sz w:val="18"/>
          <w:szCs w:val="18"/>
        </w:rPr>
      </w:pPr>
      <w:r w:rsidRPr="006C7EE3">
        <w:rPr>
          <w:b/>
          <w:sz w:val="18"/>
          <w:szCs w:val="18"/>
          <w:u w:val="single"/>
        </w:rPr>
        <w:t>COMPILERS WORKED ON:</w:t>
      </w:r>
      <w:r w:rsidR="00F53264" w:rsidRPr="006C7EE3">
        <w:rPr>
          <w:b/>
          <w:sz w:val="18"/>
          <w:szCs w:val="18"/>
          <w:u w:val="single"/>
        </w:rPr>
        <w:t xml:space="preserve"> </w:t>
      </w:r>
      <w:r w:rsidR="00F53264" w:rsidRPr="006C7EE3">
        <w:rPr>
          <w:sz w:val="18"/>
          <w:szCs w:val="18"/>
        </w:rPr>
        <w:t xml:space="preserve"> </w:t>
      </w:r>
      <w:r w:rsidR="00F53264" w:rsidRPr="006C7EE3">
        <w:rPr>
          <w:sz w:val="18"/>
          <w:szCs w:val="18"/>
        </w:rPr>
        <w:tab/>
      </w:r>
      <w:r w:rsidR="00F53264" w:rsidRPr="006C7EE3">
        <w:rPr>
          <w:sz w:val="18"/>
          <w:szCs w:val="18"/>
        </w:rPr>
        <w:tab/>
      </w:r>
      <w:r w:rsidR="00F53264" w:rsidRPr="006C7EE3">
        <w:rPr>
          <w:sz w:val="18"/>
          <w:szCs w:val="18"/>
        </w:rPr>
        <w:tab/>
        <w:t>GCC COMPILERS, WINDOWS</w:t>
      </w:r>
    </w:p>
    <w:p w:rsidR="006010A6" w:rsidRDefault="006010A6" w:rsidP="006010A6">
      <w:pPr>
        <w:rPr>
          <w:sz w:val="18"/>
          <w:szCs w:val="18"/>
        </w:rPr>
      </w:pPr>
      <w:r w:rsidRPr="006C7EE3">
        <w:rPr>
          <w:b/>
          <w:sz w:val="18"/>
          <w:szCs w:val="18"/>
          <w:u w:val="single"/>
        </w:rPr>
        <w:t>OPERATING SYSTEM WORKED ON:</w:t>
      </w:r>
      <w:r w:rsidR="00F53264" w:rsidRPr="006C7EE3">
        <w:rPr>
          <w:b/>
          <w:sz w:val="18"/>
          <w:szCs w:val="18"/>
          <w:u w:val="single"/>
        </w:rPr>
        <w:t xml:space="preserve"> </w:t>
      </w:r>
      <w:r w:rsidR="00F53264" w:rsidRPr="006C7EE3">
        <w:rPr>
          <w:sz w:val="18"/>
          <w:szCs w:val="18"/>
        </w:rPr>
        <w:t xml:space="preserve"> </w:t>
      </w:r>
      <w:r w:rsidR="00F53264" w:rsidRPr="006C7EE3">
        <w:rPr>
          <w:sz w:val="18"/>
          <w:szCs w:val="18"/>
        </w:rPr>
        <w:tab/>
      </w:r>
      <w:r w:rsidR="00F53264" w:rsidRPr="006C7EE3">
        <w:rPr>
          <w:sz w:val="18"/>
          <w:szCs w:val="18"/>
        </w:rPr>
        <w:tab/>
        <w:t>LINUX-UBUNTU, WINDOWS</w:t>
      </w:r>
    </w:p>
    <w:p w:rsidR="00F53264" w:rsidRDefault="00F53264" w:rsidP="006010A6"/>
    <w:p w:rsidR="00F53264" w:rsidRDefault="00F53264" w:rsidP="00F53264">
      <w:pPr>
        <w:pStyle w:val="SectionHeading"/>
      </w:pPr>
      <w:r>
        <w:t>TRAINING AND PROJECTS:</w:t>
      </w:r>
    </w:p>
    <w:tbl>
      <w:tblPr>
        <w:tblStyle w:val="TableGrid"/>
        <w:tblW w:w="10083" w:type="dxa"/>
        <w:tblLook w:val="04A0" w:firstRow="1" w:lastRow="0" w:firstColumn="1" w:lastColumn="0" w:noHBand="0" w:noVBand="1"/>
      </w:tblPr>
      <w:tblGrid>
        <w:gridCol w:w="816"/>
        <w:gridCol w:w="4067"/>
        <w:gridCol w:w="2380"/>
        <w:gridCol w:w="2820"/>
      </w:tblGrid>
      <w:tr w:rsidR="00BA0633" w:rsidTr="00BA0633">
        <w:trPr>
          <w:trHeight w:val="356"/>
        </w:trPr>
        <w:tc>
          <w:tcPr>
            <w:tcW w:w="816" w:type="dxa"/>
          </w:tcPr>
          <w:p w:rsidR="00BA0633" w:rsidRPr="00BA0633" w:rsidRDefault="00BA0633" w:rsidP="00BA0633">
            <w:pPr>
              <w:rPr>
                <w:b/>
              </w:rPr>
            </w:pPr>
            <w:r>
              <w:rPr>
                <w:b/>
              </w:rPr>
              <w:t>S/NO.</w:t>
            </w:r>
          </w:p>
        </w:tc>
        <w:tc>
          <w:tcPr>
            <w:tcW w:w="4280" w:type="dxa"/>
          </w:tcPr>
          <w:p w:rsidR="00BA0633" w:rsidRPr="00BA0633" w:rsidRDefault="00BA0633" w:rsidP="00BA0633">
            <w:pPr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2495" w:type="dxa"/>
          </w:tcPr>
          <w:p w:rsidR="00BA0633" w:rsidRPr="00BA0633" w:rsidRDefault="00BA0633" w:rsidP="00BA0633">
            <w:pPr>
              <w:rPr>
                <w:b/>
              </w:rPr>
            </w:pPr>
            <w:r>
              <w:rPr>
                <w:b/>
              </w:rPr>
              <w:t>TIME PERIOD</w:t>
            </w:r>
          </w:p>
        </w:tc>
        <w:tc>
          <w:tcPr>
            <w:tcW w:w="2492" w:type="dxa"/>
          </w:tcPr>
          <w:p w:rsidR="00BA0633" w:rsidRPr="00BA0633" w:rsidRDefault="00BA0633" w:rsidP="00BA0633">
            <w:pPr>
              <w:rPr>
                <w:b/>
              </w:rPr>
            </w:pPr>
            <w:r>
              <w:rPr>
                <w:b/>
              </w:rPr>
              <w:t>LANG. USED</w:t>
            </w:r>
          </w:p>
        </w:tc>
      </w:tr>
      <w:tr w:rsidR="00BA0633" w:rsidTr="00BA0633">
        <w:trPr>
          <w:trHeight w:val="356"/>
        </w:trPr>
        <w:tc>
          <w:tcPr>
            <w:tcW w:w="816" w:type="dxa"/>
          </w:tcPr>
          <w:p w:rsidR="00BA0633" w:rsidRDefault="00BA0633" w:rsidP="00BA063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280" w:type="dxa"/>
          </w:tcPr>
          <w:p w:rsidR="00BA0633" w:rsidRPr="00BA0633" w:rsidRDefault="00BA0633" w:rsidP="00BA0633">
            <w:r>
              <w:t>Calculator on Base Conversion</w:t>
            </w:r>
          </w:p>
        </w:tc>
        <w:tc>
          <w:tcPr>
            <w:tcW w:w="2495" w:type="dxa"/>
          </w:tcPr>
          <w:p w:rsidR="00BA0633" w:rsidRPr="00BA0633" w:rsidRDefault="00BA0633" w:rsidP="00BA0633">
            <w:r>
              <w:t>1 week</w:t>
            </w:r>
          </w:p>
        </w:tc>
        <w:tc>
          <w:tcPr>
            <w:tcW w:w="2492" w:type="dxa"/>
          </w:tcPr>
          <w:p w:rsidR="00BA0633" w:rsidRDefault="000D1E63" w:rsidP="00BA0633">
            <w:pPr>
              <w:rPr>
                <w:b/>
              </w:rPr>
            </w:pPr>
            <w:r>
              <w:rPr>
                <w:b/>
              </w:rPr>
              <w:t>Java Swing</w:t>
            </w:r>
          </w:p>
        </w:tc>
      </w:tr>
      <w:tr w:rsidR="000D1E63" w:rsidTr="00BA0633">
        <w:trPr>
          <w:trHeight w:val="356"/>
        </w:trPr>
        <w:tc>
          <w:tcPr>
            <w:tcW w:w="816" w:type="dxa"/>
          </w:tcPr>
          <w:p w:rsidR="000D1E63" w:rsidRDefault="000D1E63" w:rsidP="00BA063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280" w:type="dxa"/>
          </w:tcPr>
          <w:p w:rsidR="000D1E63" w:rsidRDefault="000D1E63" w:rsidP="00BA0633">
            <w:r>
              <w:t>Online Banking at NIIT</w:t>
            </w:r>
          </w:p>
        </w:tc>
        <w:tc>
          <w:tcPr>
            <w:tcW w:w="2495" w:type="dxa"/>
          </w:tcPr>
          <w:p w:rsidR="000D1E63" w:rsidRDefault="000D1E63" w:rsidP="00BA0633">
            <w:r>
              <w:t>3 week</w:t>
            </w:r>
          </w:p>
        </w:tc>
        <w:tc>
          <w:tcPr>
            <w:tcW w:w="2492" w:type="dxa"/>
          </w:tcPr>
          <w:p w:rsidR="000D1E63" w:rsidRDefault="000D1E63" w:rsidP="00BA0633">
            <w:pPr>
              <w:rPr>
                <w:b/>
              </w:rPr>
            </w:pPr>
            <w:r>
              <w:rPr>
                <w:b/>
              </w:rPr>
              <w:t>JSP,HTML,MYSQL</w:t>
            </w:r>
          </w:p>
        </w:tc>
      </w:tr>
      <w:tr w:rsidR="000D1E63" w:rsidTr="00BA0633">
        <w:trPr>
          <w:trHeight w:val="356"/>
        </w:trPr>
        <w:tc>
          <w:tcPr>
            <w:tcW w:w="816" w:type="dxa"/>
          </w:tcPr>
          <w:p w:rsidR="000D1E63" w:rsidRDefault="000D1E63" w:rsidP="00BA063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280" w:type="dxa"/>
          </w:tcPr>
          <w:p w:rsidR="000D1E63" w:rsidRDefault="000D1E63" w:rsidP="00BA0633">
            <w:r>
              <w:t>Hostel Management System</w:t>
            </w:r>
          </w:p>
        </w:tc>
        <w:tc>
          <w:tcPr>
            <w:tcW w:w="2495" w:type="dxa"/>
          </w:tcPr>
          <w:p w:rsidR="000D1E63" w:rsidRDefault="000D1E63" w:rsidP="00BA0633">
            <w:r>
              <w:t>8 weeks</w:t>
            </w:r>
          </w:p>
        </w:tc>
        <w:tc>
          <w:tcPr>
            <w:tcW w:w="2492" w:type="dxa"/>
          </w:tcPr>
          <w:p w:rsidR="000D1E63" w:rsidRDefault="000D1E63" w:rsidP="00BA0633">
            <w:pPr>
              <w:rPr>
                <w:b/>
              </w:rPr>
            </w:pPr>
            <w:r>
              <w:rPr>
                <w:b/>
              </w:rPr>
              <w:t>JSP,HTML,JAVASCRIPT,</w:t>
            </w:r>
          </w:p>
          <w:p w:rsidR="000D1E63" w:rsidRDefault="000D1E63" w:rsidP="00BA0633">
            <w:pPr>
              <w:rPr>
                <w:b/>
              </w:rPr>
            </w:pPr>
            <w:r>
              <w:rPr>
                <w:b/>
              </w:rPr>
              <w:t>MYSQL</w:t>
            </w:r>
          </w:p>
        </w:tc>
      </w:tr>
      <w:tr w:rsidR="000D1E63" w:rsidTr="00BA0633">
        <w:trPr>
          <w:trHeight w:val="356"/>
        </w:trPr>
        <w:tc>
          <w:tcPr>
            <w:tcW w:w="816" w:type="dxa"/>
          </w:tcPr>
          <w:p w:rsidR="000D1E63" w:rsidRDefault="000D1E63" w:rsidP="00BA063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280" w:type="dxa"/>
          </w:tcPr>
          <w:p w:rsidR="000D1E63" w:rsidRPr="0055290D" w:rsidRDefault="000D1E63" w:rsidP="00BA0633">
            <w:r>
              <w:t xml:space="preserve">Personal Emoticon </w:t>
            </w:r>
            <w:proofErr w:type="spellStart"/>
            <w:r>
              <w:t>Plug-IN</w:t>
            </w:r>
            <w:proofErr w:type="spellEnd"/>
            <w:r>
              <w:t xml:space="preserve"> for Facebook- </w:t>
            </w:r>
            <w:r w:rsidRPr="0055290D">
              <w:rPr>
                <w:b/>
              </w:rPr>
              <w:t xml:space="preserve">Works for the User Interface </w:t>
            </w:r>
            <w:proofErr w:type="spellStart"/>
            <w:r w:rsidRPr="0055290D">
              <w:rPr>
                <w:b/>
              </w:rPr>
              <w:t>FrontEnd</w:t>
            </w:r>
            <w:proofErr w:type="spellEnd"/>
            <w:r w:rsidR="0055290D">
              <w:rPr>
                <w:b/>
              </w:rPr>
              <w:t xml:space="preserve"> </w:t>
            </w:r>
            <w:r w:rsidR="0055290D">
              <w:t xml:space="preserve">and </w:t>
            </w:r>
            <w:r w:rsidR="0055290D" w:rsidRPr="0055290D">
              <w:rPr>
                <w:b/>
              </w:rPr>
              <w:t>Link Retrieval</w:t>
            </w:r>
          </w:p>
        </w:tc>
        <w:tc>
          <w:tcPr>
            <w:tcW w:w="2495" w:type="dxa"/>
          </w:tcPr>
          <w:p w:rsidR="000D1E63" w:rsidRDefault="000D1E63" w:rsidP="00BA0633">
            <w:r>
              <w:t>6 weeks</w:t>
            </w:r>
          </w:p>
        </w:tc>
        <w:tc>
          <w:tcPr>
            <w:tcW w:w="2492" w:type="dxa"/>
          </w:tcPr>
          <w:p w:rsidR="000D1E63" w:rsidRDefault="000D1E63" w:rsidP="00BA0633">
            <w:pPr>
              <w:rPr>
                <w:b/>
              </w:rPr>
            </w:pPr>
            <w:proofErr w:type="spellStart"/>
            <w:r>
              <w:rPr>
                <w:b/>
              </w:rPr>
              <w:t>JAVASCRIPT</w:t>
            </w:r>
            <w:r w:rsidR="0015645A">
              <w:rPr>
                <w:b/>
              </w:rPr>
              <w:t>,Bootstrap</w:t>
            </w:r>
            <w:proofErr w:type="spellEnd"/>
          </w:p>
        </w:tc>
      </w:tr>
      <w:tr w:rsidR="000D1E63" w:rsidTr="00BA0633">
        <w:trPr>
          <w:trHeight w:val="356"/>
        </w:trPr>
        <w:tc>
          <w:tcPr>
            <w:tcW w:w="816" w:type="dxa"/>
          </w:tcPr>
          <w:p w:rsidR="000D1E63" w:rsidRDefault="000D1E63" w:rsidP="00BA063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280" w:type="dxa"/>
          </w:tcPr>
          <w:p w:rsidR="000D1E63" w:rsidRPr="0055290D" w:rsidRDefault="000D1E63" w:rsidP="00BA0633">
            <w:pPr>
              <w:rPr>
                <w:b/>
              </w:rPr>
            </w:pPr>
            <w:proofErr w:type="spellStart"/>
            <w:r w:rsidRPr="0055290D">
              <w:rPr>
                <w:b/>
              </w:rPr>
              <w:t>M.A.Ansari</w:t>
            </w:r>
            <w:proofErr w:type="spellEnd"/>
            <w:r w:rsidRPr="0055290D">
              <w:rPr>
                <w:b/>
              </w:rPr>
              <w:t xml:space="preserve"> Android App</w:t>
            </w:r>
          </w:p>
          <w:p w:rsidR="000D1E63" w:rsidRDefault="000D1E63" w:rsidP="00BA0633">
            <w:r>
              <w:t xml:space="preserve">As a part of </w:t>
            </w:r>
            <w:r w:rsidRPr="0055290D">
              <w:rPr>
                <w:b/>
              </w:rPr>
              <w:t>Academic Minor Project</w:t>
            </w:r>
          </w:p>
        </w:tc>
        <w:tc>
          <w:tcPr>
            <w:tcW w:w="2495" w:type="dxa"/>
          </w:tcPr>
          <w:p w:rsidR="000D1E63" w:rsidRDefault="000D1E63" w:rsidP="00BA0633">
            <w:r>
              <w:t>8 weeks</w:t>
            </w:r>
          </w:p>
        </w:tc>
        <w:tc>
          <w:tcPr>
            <w:tcW w:w="2492" w:type="dxa"/>
          </w:tcPr>
          <w:p w:rsidR="000D1E63" w:rsidRDefault="000D1E63" w:rsidP="00BA0633">
            <w:pPr>
              <w:rPr>
                <w:b/>
              </w:rPr>
            </w:pPr>
            <w:r>
              <w:rPr>
                <w:b/>
              </w:rPr>
              <w:t>Android ADT, Java, SQLite Database</w:t>
            </w:r>
          </w:p>
        </w:tc>
      </w:tr>
      <w:tr w:rsidR="000D1E63" w:rsidTr="00BA0633">
        <w:trPr>
          <w:trHeight w:val="356"/>
        </w:trPr>
        <w:tc>
          <w:tcPr>
            <w:tcW w:w="816" w:type="dxa"/>
          </w:tcPr>
          <w:p w:rsidR="000D1E63" w:rsidRDefault="000D1E63" w:rsidP="00BA063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280" w:type="dxa"/>
          </w:tcPr>
          <w:p w:rsidR="000D1E63" w:rsidRPr="00C32F98" w:rsidRDefault="00C32F98" w:rsidP="00BA0633">
            <w:pPr>
              <w:rPr>
                <w:b/>
              </w:rPr>
            </w:pPr>
            <w:r w:rsidRPr="00C32F98">
              <w:rPr>
                <w:b/>
              </w:rPr>
              <w:t>Upload Photos</w:t>
            </w:r>
          </w:p>
        </w:tc>
        <w:tc>
          <w:tcPr>
            <w:tcW w:w="2495" w:type="dxa"/>
          </w:tcPr>
          <w:p w:rsidR="000D1E63" w:rsidRDefault="00C32F98" w:rsidP="00BA0633">
            <w:r>
              <w:t>1 week</w:t>
            </w:r>
          </w:p>
        </w:tc>
        <w:tc>
          <w:tcPr>
            <w:tcW w:w="2492" w:type="dxa"/>
          </w:tcPr>
          <w:p w:rsidR="0055290D" w:rsidRDefault="00C32F98" w:rsidP="00BA0633">
            <w:pPr>
              <w:rPr>
                <w:b/>
              </w:rPr>
            </w:pPr>
            <w:r>
              <w:rPr>
                <w:b/>
              </w:rPr>
              <w:t>PHP, JavaScript</w:t>
            </w:r>
          </w:p>
        </w:tc>
      </w:tr>
      <w:tr w:rsidR="0055290D" w:rsidTr="00BA0633">
        <w:trPr>
          <w:trHeight w:val="356"/>
        </w:trPr>
        <w:tc>
          <w:tcPr>
            <w:tcW w:w="816" w:type="dxa"/>
          </w:tcPr>
          <w:p w:rsidR="0055290D" w:rsidRDefault="0055290D" w:rsidP="00BA063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280" w:type="dxa"/>
          </w:tcPr>
          <w:p w:rsidR="0055290D" w:rsidRDefault="0055290D" w:rsidP="00BA0633">
            <w:r w:rsidRPr="0055290D">
              <w:rPr>
                <w:b/>
              </w:rPr>
              <w:t>Research Based Symmetric Synchronous Stream using Image Encryption</w:t>
            </w:r>
            <w:r>
              <w:t xml:space="preserve"> as a part of </w:t>
            </w:r>
            <w:r w:rsidRPr="0055290D">
              <w:rPr>
                <w:b/>
              </w:rPr>
              <w:t>Academic Major Project</w:t>
            </w:r>
          </w:p>
        </w:tc>
        <w:tc>
          <w:tcPr>
            <w:tcW w:w="2495" w:type="dxa"/>
          </w:tcPr>
          <w:p w:rsidR="0055290D" w:rsidRDefault="00596F19" w:rsidP="00BA0633">
            <w:r>
              <w:t>8 weeks</w:t>
            </w:r>
          </w:p>
        </w:tc>
        <w:tc>
          <w:tcPr>
            <w:tcW w:w="2492" w:type="dxa"/>
          </w:tcPr>
          <w:p w:rsidR="0055290D" w:rsidRDefault="0055290D" w:rsidP="00BA0633">
            <w:pPr>
              <w:rPr>
                <w:b/>
              </w:rPr>
            </w:pPr>
            <w:r>
              <w:rPr>
                <w:b/>
              </w:rPr>
              <w:t>Java</w:t>
            </w:r>
          </w:p>
        </w:tc>
      </w:tr>
    </w:tbl>
    <w:p w:rsidR="00BA0633" w:rsidRDefault="00BA0633" w:rsidP="00BA0633"/>
    <w:p w:rsidR="000D1E63" w:rsidRDefault="000D1E63" w:rsidP="000D1E63">
      <w:pPr>
        <w:pStyle w:val="SectionHeading"/>
      </w:pPr>
      <w:r>
        <w:t>certification:</w:t>
      </w:r>
    </w:p>
    <w:p w:rsidR="00F53264" w:rsidRPr="000D1E63" w:rsidRDefault="00424C97" w:rsidP="000D1E63">
      <w:pPr>
        <w:pStyle w:val="ListParagraph"/>
        <w:numPr>
          <w:ilvl w:val="0"/>
          <w:numId w:val="15"/>
        </w:numPr>
      </w:pPr>
      <w:r>
        <w:t xml:space="preserve">Has successfully completed </w:t>
      </w:r>
      <w:r w:rsidRPr="000D1E63">
        <w:rPr>
          <w:b/>
        </w:rPr>
        <w:t>Certificate Program in Advanced Java Programming for Web Development</w:t>
      </w:r>
      <w:r>
        <w:t xml:space="preserve"> as </w:t>
      </w:r>
      <w:r w:rsidRPr="000D1E63">
        <w:rPr>
          <w:b/>
        </w:rPr>
        <w:t xml:space="preserve">Part of </w:t>
      </w:r>
      <w:r w:rsidRPr="000D1E63">
        <w:rPr>
          <w:b/>
          <w:u w:val="single"/>
        </w:rPr>
        <w:t>ORACLE’s WORKFORCE DEVELOPMENT PROGRAM</w:t>
      </w:r>
      <w:r w:rsidRPr="000D1E63">
        <w:rPr>
          <w:u w:val="single"/>
        </w:rPr>
        <w:t xml:space="preserve"> </w:t>
      </w:r>
      <w:r>
        <w:t xml:space="preserve">at </w:t>
      </w:r>
      <w:proofErr w:type="spellStart"/>
      <w:r w:rsidR="000D1E63">
        <w:rPr>
          <w:b/>
        </w:rPr>
        <w:t>NIIT</w:t>
      </w:r>
      <w:proofErr w:type="gramStart"/>
      <w:r w:rsidR="000D1E63">
        <w:rPr>
          <w:b/>
        </w:rPr>
        <w:t>,Allahabad</w:t>
      </w:r>
      <w:proofErr w:type="spellEnd"/>
      <w:proofErr w:type="gramEnd"/>
      <w:r w:rsidR="000D1E63">
        <w:rPr>
          <w:b/>
        </w:rPr>
        <w:t xml:space="preserve"> Centre </w:t>
      </w:r>
      <w:r w:rsidR="000D1E63">
        <w:t>in the year 2013.</w:t>
      </w:r>
    </w:p>
    <w:p w:rsidR="000D1E63" w:rsidRPr="000D1E63" w:rsidRDefault="000D1E63" w:rsidP="000D1E63">
      <w:pPr>
        <w:pStyle w:val="ListParagraph"/>
        <w:numPr>
          <w:ilvl w:val="0"/>
          <w:numId w:val="15"/>
        </w:numPr>
      </w:pPr>
      <w:r>
        <w:t xml:space="preserve">Has successfully completed </w:t>
      </w:r>
      <w:r w:rsidRPr="0015645A">
        <w:rPr>
          <w:b/>
          <w:u w:val="single"/>
        </w:rPr>
        <w:t xml:space="preserve">Summer </w:t>
      </w:r>
      <w:proofErr w:type="gramStart"/>
      <w:r w:rsidRPr="0015645A">
        <w:rPr>
          <w:b/>
          <w:u w:val="single"/>
        </w:rPr>
        <w:t>Training</w:t>
      </w:r>
      <w:r w:rsidR="0015645A" w:rsidRPr="0015645A">
        <w:rPr>
          <w:b/>
          <w:u w:val="single"/>
        </w:rPr>
        <w:t>(</w:t>
      </w:r>
      <w:proofErr w:type="gramEnd"/>
      <w:r w:rsidR="0015645A" w:rsidRPr="0015645A">
        <w:rPr>
          <w:b/>
          <w:u w:val="single"/>
        </w:rPr>
        <w:t>Internship)</w:t>
      </w:r>
      <w:r w:rsidR="0015645A">
        <w:rPr>
          <w:b/>
        </w:rPr>
        <w:t xml:space="preserve"> </w:t>
      </w:r>
      <w:r>
        <w:t xml:space="preserve"> at </w:t>
      </w:r>
      <w:r w:rsidRPr="0015645A">
        <w:rPr>
          <w:b/>
          <w:u w:val="single"/>
        </w:rPr>
        <w:t>MOBILE HARVEST(MIXORG)</w:t>
      </w:r>
      <w:r>
        <w:rPr>
          <w:b/>
        </w:rPr>
        <w:t xml:space="preserve"> </w:t>
      </w:r>
      <w:r>
        <w:t>in the year 2014.</w:t>
      </w:r>
    </w:p>
    <w:p w:rsidR="00215B84" w:rsidRDefault="00C76E6B" w:rsidP="00215B84">
      <w:pPr>
        <w:pStyle w:val="SectionHeading"/>
      </w:pPr>
      <w:r>
        <w:t>Strength:</w:t>
      </w:r>
    </w:p>
    <w:p w:rsidR="00215B84" w:rsidRDefault="00215B84" w:rsidP="00215B84">
      <w:pPr>
        <w:pStyle w:val="ListParagraph"/>
        <w:numPr>
          <w:ilvl w:val="0"/>
          <w:numId w:val="9"/>
        </w:numPr>
      </w:pPr>
      <w:r>
        <w:t>Works with Full Determination</w:t>
      </w:r>
    </w:p>
    <w:p w:rsidR="00215B84" w:rsidRDefault="006010A6" w:rsidP="00215B84">
      <w:pPr>
        <w:pStyle w:val="ListParagraph"/>
        <w:numPr>
          <w:ilvl w:val="0"/>
          <w:numId w:val="9"/>
        </w:numPr>
      </w:pPr>
      <w:r>
        <w:t xml:space="preserve">Forever Dedicated for </w:t>
      </w:r>
      <w:r w:rsidR="0024655C">
        <w:t>worki</w:t>
      </w:r>
      <w:r w:rsidR="00804977">
        <w:t>ng long hours for Job</w:t>
      </w:r>
    </w:p>
    <w:p w:rsidR="00424C97" w:rsidRDefault="00424C97" w:rsidP="00215B84">
      <w:pPr>
        <w:pStyle w:val="ListParagraph"/>
        <w:numPr>
          <w:ilvl w:val="0"/>
          <w:numId w:val="9"/>
        </w:numPr>
      </w:pPr>
      <w:r>
        <w:t>Ambitious well enough to complete my Projects on time.</w:t>
      </w:r>
    </w:p>
    <w:p w:rsidR="00424C97" w:rsidRDefault="00424C97" w:rsidP="00215B84">
      <w:pPr>
        <w:pStyle w:val="ListParagraph"/>
        <w:numPr>
          <w:ilvl w:val="0"/>
          <w:numId w:val="9"/>
        </w:numPr>
      </w:pPr>
      <w:r>
        <w:t>Like to interact with new people.</w:t>
      </w:r>
    </w:p>
    <w:p w:rsidR="0055290D" w:rsidRDefault="0055290D" w:rsidP="003E6AFA">
      <w:pPr>
        <w:pStyle w:val="SectionHeading"/>
      </w:pPr>
    </w:p>
    <w:p w:rsidR="003E6AFA" w:rsidRDefault="003E6AFA" w:rsidP="003E6AFA">
      <w:pPr>
        <w:pStyle w:val="SectionHeading"/>
      </w:pPr>
      <w:r>
        <w:t>DECLARATION:</w:t>
      </w:r>
    </w:p>
    <w:p w:rsidR="003E6AFA" w:rsidRDefault="003E6AFA" w:rsidP="003E6AFA">
      <w:pPr>
        <w:rPr>
          <w:sz w:val="28"/>
          <w:szCs w:val="28"/>
        </w:rPr>
      </w:pPr>
      <w:r w:rsidRPr="003E6AFA">
        <w:rPr>
          <w:sz w:val="28"/>
          <w:szCs w:val="28"/>
        </w:rPr>
        <w:t xml:space="preserve">I </w:t>
      </w:r>
      <w:proofErr w:type="spellStart"/>
      <w:r w:rsidRPr="003E6AFA">
        <w:rPr>
          <w:sz w:val="28"/>
          <w:szCs w:val="28"/>
        </w:rPr>
        <w:t>here by</w:t>
      </w:r>
      <w:proofErr w:type="spellEnd"/>
      <w:r w:rsidRPr="003E6AFA">
        <w:rPr>
          <w:sz w:val="28"/>
          <w:szCs w:val="28"/>
        </w:rPr>
        <w:t xml:space="preserve"> declare that the information furnished above is true to the best of my knowledge</w:t>
      </w:r>
      <w:r>
        <w:rPr>
          <w:sz w:val="28"/>
          <w:szCs w:val="28"/>
        </w:rPr>
        <w:t>.</w:t>
      </w:r>
    </w:p>
    <w:p w:rsidR="00101D0E" w:rsidRPr="000F2123" w:rsidRDefault="003E6AFA" w:rsidP="000F2123">
      <w:pPr>
        <w:rPr>
          <w:sz w:val="28"/>
          <w:szCs w:val="28"/>
        </w:rPr>
      </w:pPr>
      <w:r>
        <w:rPr>
          <w:sz w:val="28"/>
          <w:szCs w:val="28"/>
        </w:rPr>
        <w:t>PLACE: NEW DELHI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[MOHD AMIR AHMAD]</w:t>
      </w:r>
    </w:p>
    <w:sectPr w:rsidR="00101D0E" w:rsidRPr="000F2123">
      <w:footerReference w:type="default" r:id="rId12"/>
      <w:headerReference w:type="first" r:id="rId13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583" w:rsidRDefault="00653583">
      <w:pPr>
        <w:spacing w:after="0" w:line="240" w:lineRule="auto"/>
      </w:pPr>
      <w:r>
        <w:separator/>
      </w:r>
    </w:p>
  </w:endnote>
  <w:endnote w:type="continuationSeparator" w:id="0">
    <w:p w:rsidR="00653583" w:rsidRDefault="0065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D0E" w:rsidRDefault="00115C8B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40A4A03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F3DA7D3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E12751E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101D0E" w:rsidRDefault="00115C8B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01D0E" w:rsidRDefault="00115C8B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101D0E" w:rsidRDefault="00115C8B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583" w:rsidRDefault="00653583">
      <w:pPr>
        <w:spacing w:after="0" w:line="240" w:lineRule="auto"/>
      </w:pPr>
      <w:r>
        <w:separator/>
      </w:r>
    </w:p>
  </w:footnote>
  <w:footnote w:type="continuationSeparator" w:id="0">
    <w:p w:rsidR="00653583" w:rsidRDefault="00653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D0E" w:rsidRDefault="00115C8B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B3505BA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4264C34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B120E11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101D0E" w:rsidRDefault="00101D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1B3B"/>
    <w:multiLevelType w:val="hybridMultilevel"/>
    <w:tmpl w:val="5C9C2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D7D5C"/>
    <w:multiLevelType w:val="hybridMultilevel"/>
    <w:tmpl w:val="2AB27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22934"/>
    <w:multiLevelType w:val="hybridMultilevel"/>
    <w:tmpl w:val="B9A0B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>
    <w:nsid w:val="13E44109"/>
    <w:multiLevelType w:val="hybridMultilevel"/>
    <w:tmpl w:val="70CEF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C17A0"/>
    <w:multiLevelType w:val="hybridMultilevel"/>
    <w:tmpl w:val="1DF6C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A3670"/>
    <w:multiLevelType w:val="hybridMultilevel"/>
    <w:tmpl w:val="3CD8A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619D7"/>
    <w:multiLevelType w:val="hybridMultilevel"/>
    <w:tmpl w:val="E80EE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2A648D"/>
    <w:multiLevelType w:val="hybridMultilevel"/>
    <w:tmpl w:val="A5123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04857"/>
    <w:multiLevelType w:val="hybridMultilevel"/>
    <w:tmpl w:val="01845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C21AE0"/>
    <w:multiLevelType w:val="hybridMultilevel"/>
    <w:tmpl w:val="5804E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3678BE"/>
    <w:multiLevelType w:val="hybridMultilevel"/>
    <w:tmpl w:val="C778E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12"/>
  </w:num>
  <w:num w:numId="9">
    <w:abstractNumId w:val="5"/>
  </w:num>
  <w:num w:numId="10">
    <w:abstractNumId w:val="13"/>
  </w:num>
  <w:num w:numId="11">
    <w:abstractNumId w:val="10"/>
  </w:num>
  <w:num w:numId="12">
    <w:abstractNumId w:val="1"/>
  </w:num>
  <w:num w:numId="13">
    <w:abstractNumId w:val="11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98"/>
    <w:rsid w:val="00014A13"/>
    <w:rsid w:val="000D1E63"/>
    <w:rsid w:val="000F1543"/>
    <w:rsid w:val="000F2123"/>
    <w:rsid w:val="00101D0E"/>
    <w:rsid w:val="001068CF"/>
    <w:rsid w:val="00115C8B"/>
    <w:rsid w:val="0015645A"/>
    <w:rsid w:val="0017477B"/>
    <w:rsid w:val="001C4610"/>
    <w:rsid w:val="00215B84"/>
    <w:rsid w:val="0024655C"/>
    <w:rsid w:val="002A2A26"/>
    <w:rsid w:val="002D243F"/>
    <w:rsid w:val="002D518A"/>
    <w:rsid w:val="002D5D18"/>
    <w:rsid w:val="00320509"/>
    <w:rsid w:val="00322F1D"/>
    <w:rsid w:val="003E6AFA"/>
    <w:rsid w:val="00403098"/>
    <w:rsid w:val="004227C6"/>
    <w:rsid w:val="00424C97"/>
    <w:rsid w:val="004F47EA"/>
    <w:rsid w:val="00505AC1"/>
    <w:rsid w:val="0055290D"/>
    <w:rsid w:val="00572C63"/>
    <w:rsid w:val="00592321"/>
    <w:rsid w:val="00596F19"/>
    <w:rsid w:val="006010A6"/>
    <w:rsid w:val="00653583"/>
    <w:rsid w:val="0066063E"/>
    <w:rsid w:val="006A3D31"/>
    <w:rsid w:val="006C7EE3"/>
    <w:rsid w:val="00804977"/>
    <w:rsid w:val="008D76C6"/>
    <w:rsid w:val="008E7B86"/>
    <w:rsid w:val="009453BA"/>
    <w:rsid w:val="009A0B4F"/>
    <w:rsid w:val="009C0AE9"/>
    <w:rsid w:val="009D6494"/>
    <w:rsid w:val="00A178AA"/>
    <w:rsid w:val="00A201D5"/>
    <w:rsid w:val="00A517A0"/>
    <w:rsid w:val="00AA1085"/>
    <w:rsid w:val="00AB3AC5"/>
    <w:rsid w:val="00B54875"/>
    <w:rsid w:val="00B55B89"/>
    <w:rsid w:val="00BA0633"/>
    <w:rsid w:val="00C020CD"/>
    <w:rsid w:val="00C32090"/>
    <w:rsid w:val="00C32F98"/>
    <w:rsid w:val="00C67F29"/>
    <w:rsid w:val="00C76E6B"/>
    <w:rsid w:val="00C87C98"/>
    <w:rsid w:val="00D3062E"/>
    <w:rsid w:val="00DA10F6"/>
    <w:rsid w:val="00E70B9F"/>
    <w:rsid w:val="00F004A1"/>
    <w:rsid w:val="00F53264"/>
    <w:rsid w:val="00FD2725"/>
    <w:rsid w:val="00FD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92CF3A-4324-450D-B6AE-4AEAF934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table" w:styleId="TableGrid">
    <w:name w:val="Table Grid"/>
    <w:basedOn w:val="TableNormal"/>
    <w:uiPriority w:val="59"/>
    <w:rsid w:val="00AB3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78AA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ithub.com/amir35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URL:%20%20GITHUB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A00AEC9666E4A6198764DEA1AD88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69E0C-4BE8-4688-AF91-A0629F5B6725}"/>
      </w:docPartPr>
      <w:docPartBody>
        <w:p w:rsidR="0070035F" w:rsidRDefault="005F5317">
          <w:pPr>
            <w:pStyle w:val="6A00AEC9666E4A6198764DEA1AD88C6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3EF6913204C4995B0DC91108A179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750F7-0E91-470B-B538-FB4649D9F7F3}"/>
      </w:docPartPr>
      <w:docPartBody>
        <w:p w:rsidR="0070035F" w:rsidRDefault="005F5317">
          <w:pPr>
            <w:pStyle w:val="C3EF6913204C4995B0DC91108A179DD5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2BC726F9889C4231A3265E0A747E8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029C9-4607-4A1D-B5ED-DB45C4F329F1}"/>
      </w:docPartPr>
      <w:docPartBody>
        <w:p w:rsidR="0070035F" w:rsidRDefault="005F5317">
          <w:pPr>
            <w:pStyle w:val="2BC726F9889C4231A3265E0A747E8B5D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60AA90522DA1481D88A41CFB4905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35204-1DCB-4687-82F5-1EB54B4CC6E8}"/>
      </w:docPartPr>
      <w:docPartBody>
        <w:p w:rsidR="0070035F" w:rsidRDefault="005F5317">
          <w:pPr>
            <w:pStyle w:val="60AA90522DA1481D88A41CFB49050B69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22B43E09062A4B629254D22C9CA72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79B19-B984-4D25-BE2F-20BC5E8052F0}"/>
      </w:docPartPr>
      <w:docPartBody>
        <w:p w:rsidR="0070035F" w:rsidRDefault="005F5317">
          <w:pPr>
            <w:pStyle w:val="22B43E09062A4B629254D22C9CA721E5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317"/>
    <w:rsid w:val="001058EF"/>
    <w:rsid w:val="00151C96"/>
    <w:rsid w:val="003B4281"/>
    <w:rsid w:val="003B6D27"/>
    <w:rsid w:val="003D159C"/>
    <w:rsid w:val="0042083A"/>
    <w:rsid w:val="00434621"/>
    <w:rsid w:val="004E17C5"/>
    <w:rsid w:val="00561B97"/>
    <w:rsid w:val="005E6F0E"/>
    <w:rsid w:val="005F5317"/>
    <w:rsid w:val="00631370"/>
    <w:rsid w:val="00652759"/>
    <w:rsid w:val="0070035F"/>
    <w:rsid w:val="00717998"/>
    <w:rsid w:val="00743511"/>
    <w:rsid w:val="007D16B1"/>
    <w:rsid w:val="00836810"/>
    <w:rsid w:val="00981CC5"/>
    <w:rsid w:val="00AA4698"/>
    <w:rsid w:val="00AC41DB"/>
    <w:rsid w:val="00B301DB"/>
    <w:rsid w:val="00C24593"/>
    <w:rsid w:val="00CC7A90"/>
    <w:rsid w:val="00D330BB"/>
    <w:rsid w:val="00F6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6A00AEC9666E4A6198764DEA1AD88C6B">
    <w:name w:val="6A00AEC9666E4A6198764DEA1AD88C6B"/>
  </w:style>
  <w:style w:type="paragraph" w:customStyle="1" w:styleId="C3EF6913204C4995B0DC91108A179DD5">
    <w:name w:val="C3EF6913204C4995B0DC91108A179DD5"/>
  </w:style>
  <w:style w:type="paragraph" w:customStyle="1" w:styleId="2BC726F9889C4231A3265E0A747E8B5D">
    <w:name w:val="2BC726F9889C4231A3265E0A747E8B5D"/>
  </w:style>
  <w:style w:type="paragraph" w:customStyle="1" w:styleId="E47BEE66A8A84F389E18B0FD9716CED6">
    <w:name w:val="E47BEE66A8A84F389E18B0FD9716CED6"/>
  </w:style>
  <w:style w:type="paragraph" w:customStyle="1" w:styleId="60AA90522DA1481D88A41CFB49050B69">
    <w:name w:val="60AA90522DA1481D88A41CFB49050B69"/>
  </w:style>
  <w:style w:type="paragraph" w:customStyle="1" w:styleId="22B43E09062A4B629254D22C9CA721E5">
    <w:name w:val="22B43E09062A4B629254D22C9CA721E5"/>
  </w:style>
  <w:style w:type="paragraph" w:customStyle="1" w:styleId="554E96B9D2D6494694158F54ECC9BE77">
    <w:name w:val="554E96B9D2D6494694158F54ECC9BE77"/>
  </w:style>
  <w:style w:type="paragraph" w:customStyle="1" w:styleId="43958A6D740E40FBA91DCDE7767B3657">
    <w:name w:val="43958A6D740E40FBA91DCDE7767B3657"/>
  </w:style>
  <w:style w:type="paragraph" w:customStyle="1" w:styleId="CE169ABAAA9C43BD960B4E0886C7B3B0">
    <w:name w:val="CE169ABAAA9C43BD960B4E0886C7B3B0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EFFAB5FCCF0F4A4885EBA866FFA22BC5">
    <w:name w:val="EFFAB5FCCF0F4A4885EBA866FFA22BC5"/>
  </w:style>
  <w:style w:type="paragraph" w:customStyle="1" w:styleId="888AEF62C0984260865BD7969D2D27DD">
    <w:name w:val="888AEF62C0984260865BD7969D2D27DD"/>
  </w:style>
  <w:style w:type="paragraph" w:customStyle="1" w:styleId="10855DE2E63F4672BD6654F49826A787">
    <w:name w:val="10855DE2E63F4672BD6654F49826A787"/>
  </w:style>
  <w:style w:type="paragraph" w:customStyle="1" w:styleId="2AE94A53709648E295A19E85C9BDFA25">
    <w:name w:val="2AE94A53709648E295A19E85C9BDFA25"/>
  </w:style>
  <w:style w:type="paragraph" w:customStyle="1" w:styleId="5DE9E5BD4A8744C79862F85548CDD408">
    <w:name w:val="5DE9E5BD4A8744C79862F85548CDD408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7594DD55C3464066BE8D73963CA15F17">
    <w:name w:val="7594DD55C3464066BE8D73963CA15F17"/>
  </w:style>
  <w:style w:type="paragraph" w:customStyle="1" w:styleId="F597590ECCCE45F38C9907D8815FD051">
    <w:name w:val="F597590ECCCE45F38C9907D8815FD051"/>
  </w:style>
  <w:style w:type="paragraph" w:customStyle="1" w:styleId="1C0E46CA8CA04430BBDF6635C055BEE8">
    <w:name w:val="1C0E46CA8CA04430BBDF6635C055BEE8"/>
  </w:style>
  <w:style w:type="paragraph" w:customStyle="1" w:styleId="BEFA0333C0B542DC8EF2D35A86C87054">
    <w:name w:val="BEFA0333C0B542DC8EF2D35A86C87054"/>
  </w:style>
  <w:style w:type="paragraph" w:customStyle="1" w:styleId="013A2FF95056411DB99DCC31BF1F7F88">
    <w:name w:val="013A2FF95056411DB99DCC31BF1F7F88"/>
    <w:rsid w:val="001058EF"/>
  </w:style>
  <w:style w:type="paragraph" w:customStyle="1" w:styleId="2ABCECF327A04AE68CC21C367FCC8406">
    <w:name w:val="2ABCECF327A04AE68CC21C367FCC8406"/>
    <w:rsid w:val="001058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Present Add:            Room No. 225, Allama Iqbal Hostel, Jamia Millia Islamia, New Delhi-110025</CompanyAddress>
  <CompanyPhone>MOBILE:     +918447660681</CompanyPhone>
  <CompanyFax/>
  <CompanyEmail>EMAIL ID:    amir.engineer786@gmail.com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1C98A1E-844B-47F1-BCAD-EFB8F99AA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25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MOHD Amir Ahmad</dc:creator>
  <cp:lastModifiedBy>Amir Ahmad</cp:lastModifiedBy>
  <cp:revision>18</cp:revision>
  <cp:lastPrinted>2015-06-27T09:14:00Z</cp:lastPrinted>
  <dcterms:created xsi:type="dcterms:W3CDTF">2014-11-14T18:57:00Z</dcterms:created>
  <dcterms:modified xsi:type="dcterms:W3CDTF">2015-07-02T11:06:00Z</dcterms:modified>
</cp:coreProperties>
</file>